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3F3B7" w14:textId="77777777" w:rsidR="00AC2F4F" w:rsidRDefault="00FC5093">
      <w:pPr>
        <w:pStyle w:val="Heading1"/>
      </w:pPr>
      <w:bookmarkStart w:id="0" w:name="_GoBack"/>
      <w:bookmarkEnd w:id="0"/>
      <w:r>
        <w:t>App details</w:t>
      </w:r>
    </w:p>
    <w:p w14:paraId="66798C45" w14:textId="77777777" w:rsidR="00AC2F4F" w:rsidRDefault="00FC5093">
      <w:r>
        <w:t>-Book sharing app-</w:t>
      </w:r>
    </w:p>
    <w:p w14:paraId="60071645" w14:textId="77777777" w:rsidR="00AC2F4F" w:rsidRDefault="00FC5093">
      <w:pPr>
        <w:pStyle w:val="ListParagraph"/>
        <w:numPr>
          <w:ilvl w:val="0"/>
          <w:numId w:val="1"/>
        </w:numPr>
      </w:pPr>
      <w:r>
        <w:t>Book share/loan/buy</w:t>
      </w:r>
    </w:p>
    <w:p w14:paraId="0AEE41CA" w14:textId="77777777" w:rsidR="00AC2F4F" w:rsidRDefault="00FC5093">
      <w:pPr>
        <w:pStyle w:val="ListParagraph"/>
        <w:numPr>
          <w:ilvl w:val="0"/>
          <w:numId w:val="1"/>
        </w:numPr>
      </w:pPr>
      <w:r>
        <w:t>User create a profile, has feedback about selling, lending, borrowing</w:t>
      </w:r>
    </w:p>
    <w:p w14:paraId="715EAB5C" w14:textId="77777777" w:rsidR="00AC2F4F" w:rsidRDefault="00FC5093">
      <w:pPr>
        <w:pStyle w:val="ListParagraph"/>
        <w:numPr>
          <w:ilvl w:val="0"/>
          <w:numId w:val="1"/>
        </w:numPr>
      </w:pPr>
      <w:r>
        <w:t>User ratings to determine trustworthiness</w:t>
      </w:r>
    </w:p>
    <w:p w14:paraId="57E0E57A" w14:textId="77777777" w:rsidR="00AC2F4F" w:rsidRDefault="00FC5093">
      <w:pPr>
        <w:pStyle w:val="ListParagraph"/>
        <w:numPr>
          <w:ilvl w:val="0"/>
          <w:numId w:val="1"/>
        </w:numPr>
      </w:pPr>
      <w:r>
        <w:t xml:space="preserve">Rent period set by </w:t>
      </w:r>
      <w:r>
        <w:t>lender</w:t>
      </w:r>
    </w:p>
    <w:p w14:paraId="69D0594D" w14:textId="77777777" w:rsidR="00AC2F4F" w:rsidRDefault="00FC5093">
      <w:pPr>
        <w:pStyle w:val="ListParagraph"/>
        <w:numPr>
          <w:ilvl w:val="0"/>
          <w:numId w:val="1"/>
        </w:numPr>
      </w:pPr>
      <w:r>
        <w:t>Wishlist for books coming into system</w:t>
      </w:r>
    </w:p>
    <w:p w14:paraId="78FED2F5" w14:textId="77777777" w:rsidR="00AC2F4F" w:rsidRDefault="00FC5093">
      <w:pPr>
        <w:pStyle w:val="ListParagraph"/>
        <w:numPr>
          <w:ilvl w:val="0"/>
          <w:numId w:val="1"/>
        </w:numPr>
      </w:pPr>
      <w:r>
        <w:t>Blacklist for users who abuse system</w:t>
      </w:r>
    </w:p>
    <w:p w14:paraId="62F00819" w14:textId="77777777" w:rsidR="00AC2F4F" w:rsidRDefault="00FC5093">
      <w:pPr>
        <w:pStyle w:val="ListParagraph"/>
        <w:numPr>
          <w:ilvl w:val="0"/>
          <w:numId w:val="1"/>
        </w:numPr>
      </w:pPr>
      <w:r>
        <w:t>Borrower select book returned, lender gets notified and confirms book returned</w:t>
      </w:r>
    </w:p>
    <w:p w14:paraId="2D73941B" w14:textId="77777777" w:rsidR="00AC2F4F" w:rsidRDefault="00FC5093">
      <w:pPr>
        <w:pStyle w:val="ListParagraph"/>
        <w:numPr>
          <w:ilvl w:val="0"/>
          <w:numId w:val="1"/>
        </w:numPr>
      </w:pPr>
      <w:r>
        <w:t>Overdue fees held by system to stop abuse</w:t>
      </w:r>
    </w:p>
    <w:p w14:paraId="46058E4C" w14:textId="77777777" w:rsidR="00AC2F4F" w:rsidRDefault="00FC5093">
      <w:pPr>
        <w:pStyle w:val="ListParagraph"/>
        <w:numPr>
          <w:ilvl w:val="0"/>
          <w:numId w:val="1"/>
        </w:numPr>
      </w:pPr>
      <w:r>
        <w:t>Auto collect of fees</w:t>
      </w:r>
    </w:p>
    <w:p w14:paraId="5E30E62E" w14:textId="77777777" w:rsidR="00AC2F4F" w:rsidRDefault="00FC5093">
      <w:pPr>
        <w:pStyle w:val="ListParagraph"/>
        <w:numPr>
          <w:ilvl w:val="0"/>
          <w:numId w:val="1"/>
        </w:numPr>
      </w:pPr>
      <w:r>
        <w:t>If borrower hits that book retur</w:t>
      </w:r>
      <w:r>
        <w:t>ned, fees held for two days til lender confirms or not</w:t>
      </w:r>
    </w:p>
    <w:p w14:paraId="14FB541F" w14:textId="77777777" w:rsidR="00AC2F4F" w:rsidRDefault="00FC5093">
      <w:pPr>
        <w:pStyle w:val="ListParagraph"/>
        <w:numPr>
          <w:ilvl w:val="0"/>
          <w:numId w:val="1"/>
        </w:numPr>
      </w:pPr>
      <w:r>
        <w:t>% taken off the top of lending by system</w:t>
      </w:r>
    </w:p>
    <w:p w14:paraId="08D6E1D6" w14:textId="77777777" w:rsidR="00AC2F4F" w:rsidRDefault="00FC5093">
      <w:pPr>
        <w:pStyle w:val="ListParagraph"/>
        <w:numPr>
          <w:ilvl w:val="0"/>
          <w:numId w:val="1"/>
        </w:numPr>
      </w:pPr>
      <w:r>
        <w:t>Primary a website but more a phone web app</w:t>
      </w:r>
    </w:p>
    <w:p w14:paraId="36A2878A" w14:textId="77777777" w:rsidR="00AC2F4F" w:rsidRDefault="00FC5093">
      <w:pPr>
        <w:pStyle w:val="ListParagraph"/>
        <w:numPr>
          <w:ilvl w:val="0"/>
          <w:numId w:val="1"/>
        </w:numPr>
      </w:pPr>
      <w:r>
        <w:t>Messaging system to arrange drop off and pickups</w:t>
      </w:r>
    </w:p>
    <w:p w14:paraId="143686D6" w14:textId="77777777" w:rsidR="00AC2F4F" w:rsidRDefault="00FC5093">
      <w:pPr>
        <w:pStyle w:val="ListParagraph"/>
        <w:numPr>
          <w:ilvl w:val="0"/>
          <w:numId w:val="1"/>
        </w:numPr>
      </w:pPr>
      <w:r>
        <w:t>Target audience 18-30, students/ lecturers</w:t>
      </w:r>
    </w:p>
    <w:p w14:paraId="0ADF8115" w14:textId="77777777" w:rsidR="00AC2F4F" w:rsidRDefault="00FC5093">
      <w:pPr>
        <w:pStyle w:val="ListParagraph"/>
        <w:numPr>
          <w:ilvl w:val="0"/>
          <w:numId w:val="1"/>
        </w:numPr>
      </w:pPr>
      <w:r>
        <w:t xml:space="preserve">UI like a shopping site, </w:t>
      </w:r>
      <w:r>
        <w:t>think donedeal/amazon</w:t>
      </w:r>
    </w:p>
    <w:p w14:paraId="3B67C517" w14:textId="77777777" w:rsidR="00AC2F4F" w:rsidRDefault="00FC5093">
      <w:pPr>
        <w:pStyle w:val="ListParagraph"/>
        <w:numPr>
          <w:ilvl w:val="0"/>
          <w:numId w:val="1"/>
        </w:numPr>
      </w:pPr>
      <w:r>
        <w:t>Different category’s, business/computing/engineering</w:t>
      </w:r>
    </w:p>
    <w:p w14:paraId="1700E19E" w14:textId="77777777" w:rsidR="00AC2F4F" w:rsidRDefault="00FC5093">
      <w:pPr>
        <w:pStyle w:val="ListParagraph"/>
        <w:numPr>
          <w:ilvl w:val="0"/>
          <w:numId w:val="1"/>
        </w:numPr>
      </w:pPr>
      <w:r>
        <w:t>Set a distance you wish to travel for exchange</w:t>
      </w:r>
    </w:p>
    <w:p w14:paraId="17DC3135" w14:textId="77777777" w:rsidR="00AC2F4F" w:rsidRDefault="00FC5093">
      <w:pPr>
        <w:pStyle w:val="ListParagraph"/>
        <w:numPr>
          <w:ilvl w:val="0"/>
          <w:numId w:val="1"/>
        </w:numPr>
      </w:pPr>
      <w:r>
        <w:t>Payment system stripe?paypal?</w:t>
      </w:r>
    </w:p>
    <w:p w14:paraId="75588AAE" w14:textId="77777777" w:rsidR="00AC2F4F" w:rsidRDefault="00FC5093">
      <w:pPr>
        <w:pStyle w:val="ListParagraph"/>
        <w:numPr>
          <w:ilvl w:val="0"/>
          <w:numId w:val="1"/>
        </w:numPr>
      </w:pPr>
      <w:r>
        <w:t>Security around cc details and user details</w:t>
      </w:r>
    </w:p>
    <w:p w14:paraId="60CD198A" w14:textId="77777777" w:rsidR="00AC2F4F" w:rsidRDefault="00FC5093">
      <w:pPr>
        <w:pStyle w:val="ListParagraph"/>
        <w:numPr>
          <w:ilvl w:val="0"/>
          <w:numId w:val="1"/>
        </w:numPr>
      </w:pPr>
      <w:r>
        <w:t>Gdpr secure</w:t>
      </w:r>
    </w:p>
    <w:p w14:paraId="3759A55D" w14:textId="77777777" w:rsidR="00AC2F4F" w:rsidRDefault="00FC5093">
      <w:pPr>
        <w:pStyle w:val="ListParagraph"/>
        <w:numPr>
          <w:ilvl w:val="0"/>
          <w:numId w:val="1"/>
        </w:numPr>
      </w:pPr>
      <w:r>
        <w:t xml:space="preserve">Reset password email sent and then new password </w:t>
      </w:r>
      <w:r>
        <w:t>set</w:t>
      </w:r>
    </w:p>
    <w:p w14:paraId="0529BFA6" w14:textId="77777777" w:rsidR="00AC2F4F" w:rsidRDefault="00FC5093">
      <w:pPr>
        <w:pStyle w:val="ListParagraph"/>
        <w:numPr>
          <w:ilvl w:val="0"/>
          <w:numId w:val="1"/>
        </w:numPr>
      </w:pPr>
      <w:r>
        <w:t>Free pdfs available for digital download.</w:t>
      </w:r>
    </w:p>
    <w:p w14:paraId="2DA9F522" w14:textId="77777777" w:rsidR="00AC2F4F" w:rsidRDefault="00AC2F4F">
      <w:pPr>
        <w:pStyle w:val="ListParagraph"/>
      </w:pPr>
    </w:p>
    <w:p w14:paraId="6C2DEB2C" w14:textId="77777777" w:rsidR="00AC2F4F" w:rsidRDefault="00AC2F4F">
      <w:pPr>
        <w:pStyle w:val="ListParagraph"/>
      </w:pPr>
    </w:p>
    <w:p w14:paraId="38A3DE50" w14:textId="77777777" w:rsidR="00AC2F4F" w:rsidRDefault="00AC2F4F">
      <w:pPr>
        <w:pStyle w:val="ListParagraph"/>
      </w:pPr>
    </w:p>
    <w:p w14:paraId="01946920" w14:textId="77777777" w:rsidR="00AC2F4F" w:rsidRDefault="00FC5093">
      <w:r>
        <w:t>Food delivery app</w:t>
      </w:r>
    </w:p>
    <w:p w14:paraId="35919DBC" w14:textId="77777777" w:rsidR="00AC2F4F" w:rsidRDefault="00FC5093">
      <w:pPr>
        <w:pStyle w:val="ListParagraph"/>
        <w:numPr>
          <w:ilvl w:val="0"/>
          <w:numId w:val="2"/>
        </w:numPr>
      </w:pPr>
      <w:r>
        <w:t>Suitable for workplace/college</w:t>
      </w:r>
    </w:p>
    <w:p w14:paraId="2E5CF61D" w14:textId="77777777" w:rsidR="00AC2F4F" w:rsidRDefault="00FC5093">
      <w:pPr>
        <w:pStyle w:val="ListParagraph"/>
        <w:numPr>
          <w:ilvl w:val="0"/>
          <w:numId w:val="2"/>
        </w:numPr>
      </w:pPr>
      <w:r>
        <w:t>All order come from menu by the providing restaurant</w:t>
      </w:r>
    </w:p>
    <w:p w14:paraId="3F5A7A0C" w14:textId="77777777" w:rsidR="00AC2F4F" w:rsidRDefault="00FC5093">
      <w:pPr>
        <w:pStyle w:val="ListParagraph"/>
        <w:numPr>
          <w:ilvl w:val="0"/>
          <w:numId w:val="2"/>
        </w:numPr>
      </w:pPr>
      <w:r>
        <w:lastRenderedPageBreak/>
        <w:t>Hourly deliveries during lunchtime (1-3)</w:t>
      </w:r>
    </w:p>
    <w:p w14:paraId="0D08EB17" w14:textId="77777777" w:rsidR="00AC2F4F" w:rsidRDefault="00FC5093">
      <w:pPr>
        <w:pStyle w:val="ListParagraph"/>
        <w:numPr>
          <w:ilvl w:val="0"/>
          <w:numId w:val="2"/>
        </w:numPr>
      </w:pPr>
      <w:r>
        <w:t>More hours during higher workload times, exams/end of year</w:t>
      </w:r>
    </w:p>
    <w:p w14:paraId="2A2F84D5" w14:textId="77777777" w:rsidR="00AC2F4F" w:rsidRDefault="00FC5093">
      <w:pPr>
        <w:pStyle w:val="ListParagraph"/>
        <w:numPr>
          <w:ilvl w:val="0"/>
          <w:numId w:val="2"/>
        </w:numPr>
      </w:pPr>
      <w:r>
        <w:t>Couri</w:t>
      </w:r>
      <w:r>
        <w:t>ers deliver order to drop off points on the hour</w:t>
      </w:r>
    </w:p>
    <w:p w14:paraId="7C07B10C" w14:textId="77777777" w:rsidR="00AC2F4F" w:rsidRDefault="00FC5093">
      <w:pPr>
        <w:pStyle w:val="ListParagraph"/>
        <w:numPr>
          <w:ilvl w:val="0"/>
          <w:numId w:val="2"/>
        </w:numPr>
      </w:pPr>
      <w:r>
        <w:t>People instead of walking a distance to get food, need only a short walk then back to work promptly</w:t>
      </w:r>
    </w:p>
    <w:p w14:paraId="4E20191D" w14:textId="77777777" w:rsidR="00AC2F4F" w:rsidRDefault="00FC5093">
      <w:pPr>
        <w:pStyle w:val="ListParagraph"/>
        <w:numPr>
          <w:ilvl w:val="0"/>
          <w:numId w:val="2"/>
        </w:numPr>
      </w:pPr>
      <w:r>
        <w:t>Coffee runs and standing orders are also possible-------</w:t>
      </w:r>
    </w:p>
    <w:p w14:paraId="40703BD6" w14:textId="77777777" w:rsidR="00AC2F4F" w:rsidRDefault="00FC5093">
      <w:pPr>
        <w:pStyle w:val="ListParagraph"/>
        <w:numPr>
          <w:ilvl w:val="0"/>
          <w:numId w:val="2"/>
        </w:numPr>
      </w:pPr>
      <w:r>
        <w:t>Users create an account</w:t>
      </w:r>
    </w:p>
    <w:p w14:paraId="2CB45377" w14:textId="77777777" w:rsidR="00AC2F4F" w:rsidRDefault="00FC5093">
      <w:pPr>
        <w:pStyle w:val="ListParagraph"/>
        <w:numPr>
          <w:ilvl w:val="0"/>
          <w:numId w:val="2"/>
        </w:numPr>
      </w:pPr>
      <w:r>
        <w:t>Hold cc details (security)</w:t>
      </w:r>
    </w:p>
    <w:p w14:paraId="1CF2C417" w14:textId="77777777" w:rsidR="00AC2F4F" w:rsidRDefault="00FC5093">
      <w:pPr>
        <w:pStyle w:val="ListParagraph"/>
        <w:numPr>
          <w:ilvl w:val="0"/>
          <w:numId w:val="2"/>
        </w:numPr>
      </w:pPr>
      <w:r>
        <w:t>Gdpr</w:t>
      </w:r>
    </w:p>
    <w:p w14:paraId="28596140" w14:textId="77777777" w:rsidR="00AC2F4F" w:rsidRDefault="00FC5093">
      <w:pPr>
        <w:pStyle w:val="ListParagraph"/>
        <w:numPr>
          <w:ilvl w:val="0"/>
          <w:numId w:val="2"/>
        </w:numPr>
      </w:pPr>
      <w:r>
        <w:t>Can pay for it thru app when ordering</w:t>
      </w:r>
    </w:p>
    <w:p w14:paraId="07F4A540" w14:textId="77777777" w:rsidR="00AC2F4F" w:rsidRDefault="00FC5093">
      <w:pPr>
        <w:pStyle w:val="ListParagraph"/>
        <w:numPr>
          <w:ilvl w:val="0"/>
          <w:numId w:val="2"/>
        </w:numPr>
      </w:pPr>
      <w:r>
        <w:t>User gets an order number that is shown at pickup (possible qr code scan) but primarily name/order number combo</w:t>
      </w:r>
    </w:p>
    <w:p w14:paraId="4F74494A" w14:textId="77777777" w:rsidR="00AC2F4F" w:rsidRDefault="00FC5093">
      <w:pPr>
        <w:pStyle w:val="ListParagraph"/>
        <w:numPr>
          <w:ilvl w:val="0"/>
          <w:numId w:val="2"/>
        </w:numPr>
      </w:pPr>
      <w:r>
        <w:t>Good for staff/ students on the go at crunch time or just want to avoid long queues at lunch times</w:t>
      </w:r>
    </w:p>
    <w:p w14:paraId="3B2C68D6" w14:textId="77777777" w:rsidR="00AC2F4F" w:rsidRDefault="00FC5093">
      <w:pPr>
        <w:pStyle w:val="ListParagraph"/>
        <w:numPr>
          <w:ilvl w:val="0"/>
          <w:numId w:val="2"/>
        </w:numPr>
      </w:pPr>
      <w:r>
        <w:t>F</w:t>
      </w:r>
      <w:r>
        <w:t>ood to be ordered an hour before hand, so before 12 for a 1pm delivery and so on</w:t>
      </w:r>
    </w:p>
    <w:p w14:paraId="31BEA220" w14:textId="77777777" w:rsidR="00AC2F4F" w:rsidRDefault="00FC5093">
      <w:pPr>
        <w:pStyle w:val="ListParagraph"/>
        <w:numPr>
          <w:ilvl w:val="0"/>
          <w:numId w:val="2"/>
        </w:numPr>
      </w:pPr>
      <w:r>
        <w:t>Possible rating system for different restaurants, so users can critique on delivery accuracy and quality of order</w:t>
      </w:r>
    </w:p>
    <w:p w14:paraId="795E6AEE" w14:textId="77777777" w:rsidR="00AC2F4F" w:rsidRDefault="00AC2F4F"/>
    <w:p w14:paraId="36392D57" w14:textId="77777777" w:rsidR="00AC2F4F" w:rsidRDefault="00AC2F4F"/>
    <w:p w14:paraId="4A8D2644" w14:textId="77777777" w:rsidR="00AC2F4F" w:rsidRDefault="00FC5093">
      <w:pPr>
        <w:pStyle w:val="Heading1"/>
      </w:pPr>
      <w:r>
        <w:t xml:space="preserve">User profile – </w:t>
      </w:r>
    </w:p>
    <w:p w14:paraId="2401D95E" w14:textId="77777777" w:rsidR="00AC2F4F" w:rsidRDefault="00FC5093">
      <w:r>
        <w:t>Book sharing app-</w:t>
      </w:r>
    </w:p>
    <w:p w14:paraId="75FCBCBE" w14:textId="77777777" w:rsidR="00AC2F4F" w:rsidRDefault="00FC5093">
      <w:r>
        <w:t>Name: Jeff Buckingham</w:t>
      </w:r>
    </w:p>
    <w:p w14:paraId="7BE1BDCE" w14:textId="77777777" w:rsidR="00AC2F4F" w:rsidRDefault="00FC5093">
      <w:r>
        <w:t>Age: 22</w:t>
      </w:r>
    </w:p>
    <w:p w14:paraId="1E3B808C" w14:textId="77777777" w:rsidR="00AC2F4F" w:rsidRDefault="00FC5093">
      <w:r>
        <w:t>Occupation: junior software dev</w:t>
      </w:r>
    </w:p>
    <w:p w14:paraId="6BBF464F" w14:textId="77777777" w:rsidR="00AC2F4F" w:rsidRDefault="00FC5093">
      <w:r>
        <w:t>Hobbies: coding challenges, chess tournaments, miniature building(Warhammer)</w:t>
      </w:r>
    </w:p>
    <w:p w14:paraId="23F94188" w14:textId="77777777" w:rsidR="00AC2F4F" w:rsidRDefault="00FC5093">
      <w:r>
        <w:t xml:space="preserve">Backstory: recent college alum, has started working in a not so great paying development job. Travels a lot from Dundalk to Dublin for it. </w:t>
      </w:r>
      <w:r>
        <w:t>Must use public transport. Lives with two roommates, Charles and Bob. Like a few pints at the weekends. Cooks his own pizza.</w:t>
      </w:r>
    </w:p>
    <w:p w14:paraId="2C53C990" w14:textId="77777777" w:rsidR="00AC2F4F" w:rsidRDefault="00FC5093">
      <w:r>
        <w:t>Reason for using app: has a lot of old college text books that he doesn’t use as he is learning new coding languages. Would like to</w:t>
      </w:r>
      <w:r>
        <w:t xml:space="preserve"> supplement his income by loaning them out monthly. Clients could be in either Dundalk or Dublin as he is frequently in both. Doesn’t want to sell them outright as may still need them somewhere down the line.</w:t>
      </w:r>
    </w:p>
    <w:p w14:paraId="256853E9" w14:textId="77777777" w:rsidR="00AC2F4F" w:rsidRDefault="00AC2F4F"/>
    <w:p w14:paraId="2E67C6C5" w14:textId="77777777" w:rsidR="00AC2F4F" w:rsidRDefault="00FC5093">
      <w:r>
        <w:t>Name: Owen Thunderguns</w:t>
      </w:r>
    </w:p>
    <w:p w14:paraId="5E414516" w14:textId="77777777" w:rsidR="00AC2F4F" w:rsidRDefault="00FC5093">
      <w:r>
        <w:lastRenderedPageBreak/>
        <w:t>Age: 42</w:t>
      </w:r>
    </w:p>
    <w:p w14:paraId="09044ED0" w14:textId="77777777" w:rsidR="00AC2F4F" w:rsidRDefault="00FC5093">
      <w:r>
        <w:t>Occupation: Lec</w:t>
      </w:r>
      <w:r>
        <w:t>turer</w:t>
      </w:r>
    </w:p>
    <w:p w14:paraId="055031AC" w14:textId="77777777" w:rsidR="00AC2F4F" w:rsidRDefault="00FC5093">
      <w:r>
        <w:t>Hobbies: Stunt coordinator, c++/java savant</w:t>
      </w:r>
    </w:p>
    <w:p w14:paraId="708E381F" w14:textId="77777777" w:rsidR="00AC2F4F" w:rsidRDefault="00FC5093">
      <w:r>
        <w:t>Backstory: has been lecturing for many a year now.  12 to be precise. Enjoys helping out students with all their issues. Participates in a gov thinktank about security issues in banking software. And runs a</w:t>
      </w:r>
      <w:r>
        <w:t xml:space="preserve"> summer internship at the college fostering students growth.</w:t>
      </w:r>
    </w:p>
    <w:p w14:paraId="1B0BF6A6" w14:textId="77777777" w:rsidR="00AC2F4F" w:rsidRDefault="00FC5093">
      <w:r>
        <w:t xml:space="preserve">Reason for using app: has a library full fo old yet usable programming textbooks that doesn’t use all the time. Wans to make them available for students who either cant get them because they are </w:t>
      </w:r>
      <w:r>
        <w:t>out in library or afford them due to high text book prices. Loan fees wouldn’t be high. May even be giving away a few that he knows he really wont need.</w:t>
      </w:r>
    </w:p>
    <w:p w14:paraId="3501FBAC" w14:textId="77777777" w:rsidR="00AC2F4F" w:rsidRDefault="00AC2F4F"/>
    <w:p w14:paraId="2820C642" w14:textId="77777777" w:rsidR="00AC2F4F" w:rsidRDefault="00AC2F4F"/>
    <w:p w14:paraId="0C62A47A" w14:textId="77777777" w:rsidR="00AC2F4F" w:rsidRDefault="00AC2F4F"/>
    <w:p w14:paraId="3F4C8F46" w14:textId="77777777" w:rsidR="00AC2F4F" w:rsidRDefault="00AC2F4F"/>
    <w:p w14:paraId="772137AF" w14:textId="77777777" w:rsidR="00AC2F4F" w:rsidRDefault="00AC2F4F"/>
    <w:p w14:paraId="50622ACF" w14:textId="77777777" w:rsidR="00AC2F4F" w:rsidRDefault="00AC2F4F"/>
    <w:p w14:paraId="61113950" w14:textId="77777777" w:rsidR="00AC2F4F" w:rsidRDefault="00AC2F4F"/>
    <w:p w14:paraId="6CD0A467" w14:textId="77777777" w:rsidR="00AC2F4F" w:rsidRDefault="00AC2F4F"/>
    <w:p w14:paraId="1B3FE44E" w14:textId="77777777" w:rsidR="00AC2F4F" w:rsidRDefault="00AC2F4F"/>
    <w:p w14:paraId="7D263290" w14:textId="77777777" w:rsidR="00AC2F4F" w:rsidRDefault="00FC5093">
      <w:r>
        <w:t xml:space="preserve">Food delivery app - </w:t>
      </w:r>
    </w:p>
    <w:p w14:paraId="3D6EC14A" w14:textId="77777777" w:rsidR="00AC2F4F" w:rsidRDefault="00FC5093">
      <w:r>
        <w:t>Name: Rachael Murphy</w:t>
      </w:r>
    </w:p>
    <w:p w14:paraId="5CF9FAD7" w14:textId="77777777" w:rsidR="00AC2F4F" w:rsidRDefault="00FC5093">
      <w:r>
        <w:t>Age: 19</w:t>
      </w:r>
    </w:p>
    <w:p w14:paraId="7D18E477" w14:textId="77777777" w:rsidR="00AC2F4F" w:rsidRDefault="00FC5093">
      <w:r>
        <w:t>Occupation: student</w:t>
      </w:r>
    </w:p>
    <w:p w14:paraId="3F01ABAE" w14:textId="77777777" w:rsidR="00AC2F4F" w:rsidRDefault="00FC5093">
      <w:r>
        <w:t>Hobbies: hiking, competi</w:t>
      </w:r>
      <w:r>
        <w:t>tive frisbee league, travelling and concerts</w:t>
      </w:r>
    </w:p>
    <w:p w14:paraId="3E241531" w14:textId="77777777" w:rsidR="00AC2F4F" w:rsidRDefault="00FC5093">
      <w:r>
        <w:t>Backstory: computing student, commutes 1.5 hours each day. In her final year so big projects on the go. Will be spending a lot of time working away on projects in the labs with team members. Needs to get work do</w:t>
      </w:r>
      <w:r>
        <w:t>ne in college as her machine at home cant run the required software.</w:t>
      </w:r>
    </w:p>
    <w:p w14:paraId="094DD09F" w14:textId="77777777" w:rsidR="00AC2F4F" w:rsidRDefault="00FC5093">
      <w:r>
        <w:t xml:space="preserve">Reason for using app: it being crunch time and with lots of things on need to get fed and back to work quickly before it breaks the flow to much. So being able to get food delivered to </w:t>
      </w:r>
      <w:r>
        <w:t>the lab or close by would be a god send. One less thing to worry about.</w:t>
      </w:r>
    </w:p>
    <w:p w14:paraId="094912BF" w14:textId="77777777" w:rsidR="00AC2F4F" w:rsidRDefault="00AC2F4F"/>
    <w:p w14:paraId="5360D897" w14:textId="77777777" w:rsidR="00AC2F4F" w:rsidRDefault="00FC5093">
      <w:r>
        <w:t>Name: Felicity Sanchez</w:t>
      </w:r>
    </w:p>
    <w:p w14:paraId="45620354" w14:textId="77777777" w:rsidR="00AC2F4F" w:rsidRDefault="00FC5093">
      <w:r>
        <w:t>Age: 31</w:t>
      </w:r>
    </w:p>
    <w:p w14:paraId="5C268BA0" w14:textId="77777777" w:rsidR="00AC2F4F" w:rsidRDefault="00FC5093">
      <w:r>
        <w:t>Occupation: adjunct lecturer</w:t>
      </w:r>
    </w:p>
    <w:p w14:paraId="4DC7585C" w14:textId="77777777" w:rsidR="00AC2F4F" w:rsidRDefault="00FC5093">
      <w:r>
        <w:lastRenderedPageBreak/>
        <w:t>Hobbies: dog walking, designing websites for local non-profits, avid fan of fantasy fiction, loves her coffee</w:t>
      </w:r>
    </w:p>
    <w:p w14:paraId="73959617" w14:textId="77777777" w:rsidR="00AC2F4F" w:rsidRDefault="00FC5093">
      <w:r>
        <w:t>Reason for us</w:t>
      </w:r>
      <w:r>
        <w:t xml:space="preserve">ing app: as a coffee lover and currently in a cast after hurting her leg ona  marathon dog walk. She would love to be able to get food delivered as opposed to trekking a distance. Would be invaluable to making her life easier. If it could get delivered to </w:t>
      </w:r>
      <w:r>
        <w:t>her office even better but a close pick up point would be great.</w:t>
      </w:r>
    </w:p>
    <w:p w14:paraId="4CABD3EF" w14:textId="77777777" w:rsidR="00AC2F4F" w:rsidRDefault="00AC2F4F"/>
    <w:p w14:paraId="76EE6118" w14:textId="77777777" w:rsidR="00AC2F4F" w:rsidRDefault="00AC2F4F"/>
    <w:p w14:paraId="320FDDCA" w14:textId="77777777" w:rsidR="00AC2F4F" w:rsidRDefault="00AC2F4F"/>
    <w:p w14:paraId="25BC62D4" w14:textId="77777777" w:rsidR="00AC2F4F" w:rsidRDefault="00AC2F4F"/>
    <w:p w14:paraId="47282DB1" w14:textId="77777777" w:rsidR="00AC2F4F" w:rsidRDefault="00AC2F4F"/>
    <w:p w14:paraId="6B6DAE7F" w14:textId="77777777" w:rsidR="00AC2F4F" w:rsidRDefault="00AC2F4F"/>
    <w:p w14:paraId="69CC3E1D" w14:textId="77777777" w:rsidR="00AC2F4F" w:rsidRDefault="00AC2F4F"/>
    <w:p w14:paraId="5B77C1AA" w14:textId="77777777" w:rsidR="00AC2F4F" w:rsidRDefault="00AC2F4F"/>
    <w:p w14:paraId="1C4D7C83" w14:textId="77777777" w:rsidR="00AC2F4F" w:rsidRDefault="00FC5093">
      <w:pPr>
        <w:pStyle w:val="Heading1"/>
      </w:pPr>
      <w:r>
        <w:t>W5h</w:t>
      </w:r>
    </w:p>
    <w:p w14:paraId="63AE7AB0" w14:textId="77777777" w:rsidR="00AC2F4F" w:rsidRDefault="00FC5093">
      <w:r>
        <w:t xml:space="preserve">Book app </w:t>
      </w:r>
    </w:p>
    <w:tbl>
      <w:tblPr>
        <w:tblW w:w="9016" w:type="dxa"/>
        <w:tblCellMar>
          <w:left w:w="10" w:type="dxa"/>
          <w:right w:w="10" w:type="dxa"/>
        </w:tblCellMar>
        <w:tblLook w:val="0000" w:firstRow="0" w:lastRow="0" w:firstColumn="0" w:lastColumn="0" w:noHBand="0" w:noVBand="0"/>
      </w:tblPr>
      <w:tblGrid>
        <w:gridCol w:w="1271"/>
        <w:gridCol w:w="3686"/>
        <w:gridCol w:w="4059"/>
      </w:tblGrid>
      <w:tr w:rsidR="00AC2F4F" w14:paraId="483F1CC6" w14:textId="77777777">
        <w:tblPrEx>
          <w:tblCellMar>
            <w:top w:w="0" w:type="dxa"/>
            <w:bottom w:w="0" w:type="dxa"/>
          </w:tblCellMar>
        </w:tblPrEx>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A5AE9E" w14:textId="77777777" w:rsidR="00AC2F4F" w:rsidRDefault="00AC2F4F">
            <w:pPr>
              <w:spacing w:after="0" w:line="240" w:lineRule="auto"/>
            </w:pP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28C6D3" w14:textId="77777777" w:rsidR="00AC2F4F" w:rsidRDefault="00FC5093">
            <w:pPr>
              <w:spacing w:after="0" w:line="240" w:lineRule="auto"/>
            </w:pPr>
            <w:r>
              <w:t>User</w:t>
            </w:r>
          </w:p>
        </w:tc>
        <w:tc>
          <w:tcPr>
            <w:tcW w:w="40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608E47" w14:textId="77777777" w:rsidR="00AC2F4F" w:rsidRDefault="00FC5093">
            <w:pPr>
              <w:spacing w:after="0" w:line="240" w:lineRule="auto"/>
            </w:pPr>
            <w:r>
              <w:t>dev</w:t>
            </w:r>
          </w:p>
        </w:tc>
      </w:tr>
      <w:tr w:rsidR="00AC2F4F" w14:paraId="1AA02720" w14:textId="77777777">
        <w:tblPrEx>
          <w:tblCellMar>
            <w:top w:w="0" w:type="dxa"/>
            <w:bottom w:w="0" w:type="dxa"/>
          </w:tblCellMar>
        </w:tblPrEx>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3FAFBF" w14:textId="77777777" w:rsidR="00AC2F4F" w:rsidRDefault="00FC5093">
            <w:pPr>
              <w:spacing w:after="0" w:line="240" w:lineRule="auto"/>
            </w:pPr>
            <w:r>
              <w:t>Who is using it</w:t>
            </w: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4607BA" w14:textId="77777777" w:rsidR="00AC2F4F" w:rsidRDefault="00FC5093">
            <w:pPr>
              <w:spacing w:after="0" w:line="240" w:lineRule="auto"/>
            </w:pPr>
            <w:r>
              <w:t>Students/staff, 18-30</w:t>
            </w:r>
          </w:p>
        </w:tc>
        <w:tc>
          <w:tcPr>
            <w:tcW w:w="40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A36680" w14:textId="77777777" w:rsidR="00AC2F4F" w:rsidRDefault="00FC5093">
            <w:pPr>
              <w:spacing w:after="0" w:line="240" w:lineRule="auto"/>
            </w:pPr>
            <w:r>
              <w:t>18-30, students, some staff</w:t>
            </w:r>
          </w:p>
        </w:tc>
      </w:tr>
      <w:tr w:rsidR="00AC2F4F" w14:paraId="311FFF62" w14:textId="77777777">
        <w:tblPrEx>
          <w:tblCellMar>
            <w:top w:w="0" w:type="dxa"/>
            <w:bottom w:w="0" w:type="dxa"/>
          </w:tblCellMar>
        </w:tblPrEx>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09BC50" w14:textId="77777777" w:rsidR="00AC2F4F" w:rsidRDefault="00FC5093">
            <w:pPr>
              <w:spacing w:after="0" w:line="240" w:lineRule="auto"/>
            </w:pPr>
            <w:r>
              <w:t>What are they using it on</w:t>
            </w: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89F9B1" w14:textId="77777777" w:rsidR="00AC2F4F" w:rsidRDefault="00FC5093">
            <w:pPr>
              <w:spacing w:after="0" w:line="240" w:lineRule="auto"/>
            </w:pPr>
            <w:r>
              <w:t>Pc / web phone app</w:t>
            </w:r>
          </w:p>
        </w:tc>
        <w:tc>
          <w:tcPr>
            <w:tcW w:w="40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3CD0B8" w14:textId="77777777" w:rsidR="00AC2F4F" w:rsidRDefault="00FC5093">
            <w:pPr>
              <w:spacing w:after="0" w:line="240" w:lineRule="auto"/>
            </w:pPr>
            <w:r>
              <w:t>Phones mostly maybe pc</w:t>
            </w:r>
          </w:p>
        </w:tc>
      </w:tr>
      <w:tr w:rsidR="00AC2F4F" w14:paraId="5E1A4BDA" w14:textId="77777777">
        <w:tblPrEx>
          <w:tblCellMar>
            <w:top w:w="0" w:type="dxa"/>
            <w:bottom w:w="0" w:type="dxa"/>
          </w:tblCellMar>
        </w:tblPrEx>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951297" w14:textId="77777777" w:rsidR="00AC2F4F" w:rsidRDefault="00FC5093">
            <w:pPr>
              <w:spacing w:after="0" w:line="240" w:lineRule="auto"/>
            </w:pPr>
            <w:r>
              <w:t>When are they using it</w:t>
            </w: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F70956" w14:textId="77777777" w:rsidR="00AC2F4F" w:rsidRDefault="00FC5093">
            <w:pPr>
              <w:spacing w:after="0" w:line="240" w:lineRule="auto"/>
            </w:pPr>
            <w:r>
              <w:t>During down time and at home</w:t>
            </w:r>
          </w:p>
        </w:tc>
        <w:tc>
          <w:tcPr>
            <w:tcW w:w="40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2E2A52" w14:textId="77777777" w:rsidR="00AC2F4F" w:rsidRDefault="00FC5093">
            <w:pPr>
              <w:spacing w:after="0" w:line="240" w:lineRule="auto"/>
            </w:pPr>
            <w:r>
              <w:t>In college when they get told to do some reading or a  project is due</w:t>
            </w:r>
          </w:p>
        </w:tc>
      </w:tr>
      <w:tr w:rsidR="00AC2F4F" w14:paraId="4743A734" w14:textId="77777777">
        <w:tblPrEx>
          <w:tblCellMar>
            <w:top w:w="0" w:type="dxa"/>
            <w:bottom w:w="0" w:type="dxa"/>
          </w:tblCellMar>
        </w:tblPrEx>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DCCFA6" w14:textId="77777777" w:rsidR="00AC2F4F" w:rsidRDefault="00FC5093">
            <w:pPr>
              <w:spacing w:after="0" w:line="240" w:lineRule="auto"/>
            </w:pPr>
            <w:r>
              <w:t>Where are they whilst they use it</w:t>
            </w: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16EAE4" w14:textId="77777777" w:rsidR="00AC2F4F" w:rsidRDefault="00FC5093">
            <w:pPr>
              <w:spacing w:after="0" w:line="240" w:lineRule="auto"/>
            </w:pPr>
            <w:r>
              <w:t>At home/ college. Picking up book/dropping it off. In library if no books avail</w:t>
            </w:r>
          </w:p>
        </w:tc>
        <w:tc>
          <w:tcPr>
            <w:tcW w:w="40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3E39FF" w14:textId="77777777" w:rsidR="00AC2F4F" w:rsidRDefault="00FC5093">
            <w:pPr>
              <w:spacing w:after="0" w:line="240" w:lineRule="auto"/>
            </w:pPr>
            <w:r>
              <w:t>In labs most likely r library</w:t>
            </w:r>
          </w:p>
        </w:tc>
      </w:tr>
      <w:tr w:rsidR="00AC2F4F" w14:paraId="7988BC39" w14:textId="77777777">
        <w:tblPrEx>
          <w:tblCellMar>
            <w:top w:w="0" w:type="dxa"/>
            <w:bottom w:w="0" w:type="dxa"/>
          </w:tblCellMar>
        </w:tblPrEx>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725F3E" w14:textId="77777777" w:rsidR="00AC2F4F" w:rsidRDefault="00FC5093">
            <w:pPr>
              <w:spacing w:after="0" w:line="240" w:lineRule="auto"/>
            </w:pPr>
            <w:r>
              <w:t xml:space="preserve">Why are </w:t>
            </w:r>
            <w:r>
              <w:t>they using it</w:t>
            </w: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BC8FD7" w14:textId="77777777" w:rsidR="00AC2F4F" w:rsidRDefault="00FC5093">
            <w:pPr>
              <w:spacing w:after="0" w:line="240" w:lineRule="auto"/>
            </w:pPr>
            <w:r>
              <w:t>To get access to cheap textbooks they need for college</w:t>
            </w:r>
          </w:p>
        </w:tc>
        <w:tc>
          <w:tcPr>
            <w:tcW w:w="40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E6D510" w14:textId="77777777" w:rsidR="00AC2F4F" w:rsidRDefault="00FC5093">
            <w:pPr>
              <w:spacing w:after="0" w:line="240" w:lineRule="auto"/>
            </w:pPr>
            <w:r>
              <w:t>They want cheap/free books</w:t>
            </w:r>
          </w:p>
        </w:tc>
      </w:tr>
      <w:tr w:rsidR="00AC2F4F" w14:paraId="5AAAF9EC" w14:textId="77777777">
        <w:tblPrEx>
          <w:tblCellMar>
            <w:top w:w="0" w:type="dxa"/>
            <w:bottom w:w="0" w:type="dxa"/>
          </w:tblCellMar>
        </w:tblPrEx>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A9C8D4" w14:textId="77777777" w:rsidR="00AC2F4F" w:rsidRDefault="00FC5093">
            <w:pPr>
              <w:spacing w:after="0" w:line="240" w:lineRule="auto"/>
            </w:pPr>
            <w:r>
              <w:t>How does it owrk</w:t>
            </w: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8A12B4" w14:textId="77777777" w:rsidR="00AC2F4F" w:rsidRDefault="00FC5093">
            <w:pPr>
              <w:spacing w:after="0" w:line="240" w:lineRule="auto"/>
            </w:pPr>
            <w:r>
              <w:t>Log on, search for book, select book. Arrange location for trade, pay fee, pick up book. Then either keep cuz bought outright or return when a</w:t>
            </w:r>
            <w:r>
              <w:t>pp notifiys me times up.</w:t>
            </w:r>
          </w:p>
        </w:tc>
        <w:tc>
          <w:tcPr>
            <w:tcW w:w="40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FC6B3D" w14:textId="77777777" w:rsidR="00AC2F4F" w:rsidRDefault="00FC5093">
            <w:pPr>
              <w:spacing w:after="0" w:line="240" w:lineRule="auto"/>
            </w:pPr>
            <w:r>
              <w:t>Creates account, logs details and cc info. Searches for book. Selects it, and pays for whatever service is available. Meets lender and exchanges book.  Gets notified if it’s a loan that loan is running out. Gives book back to lende</w:t>
            </w:r>
            <w:r>
              <w:t>r, and picks returned option on app. This send a msg to lender to confirm that book has been returned.</w:t>
            </w:r>
          </w:p>
        </w:tc>
      </w:tr>
    </w:tbl>
    <w:p w14:paraId="6C42A8C0" w14:textId="77777777" w:rsidR="00AC2F4F" w:rsidRDefault="00AC2F4F"/>
    <w:p w14:paraId="5450BBAB" w14:textId="77777777" w:rsidR="00AC2F4F" w:rsidRDefault="00FC5093">
      <w:r>
        <w:t>Food app</w:t>
      </w:r>
    </w:p>
    <w:tbl>
      <w:tblPr>
        <w:tblW w:w="9016" w:type="dxa"/>
        <w:tblCellMar>
          <w:left w:w="10" w:type="dxa"/>
          <w:right w:w="10" w:type="dxa"/>
        </w:tblCellMar>
        <w:tblLook w:val="0000" w:firstRow="0" w:lastRow="0" w:firstColumn="0" w:lastColumn="0" w:noHBand="0" w:noVBand="0"/>
      </w:tblPr>
      <w:tblGrid>
        <w:gridCol w:w="1271"/>
        <w:gridCol w:w="3686"/>
        <w:gridCol w:w="4059"/>
      </w:tblGrid>
      <w:tr w:rsidR="00AC2F4F" w14:paraId="43A8A912" w14:textId="77777777">
        <w:tblPrEx>
          <w:tblCellMar>
            <w:top w:w="0" w:type="dxa"/>
            <w:bottom w:w="0" w:type="dxa"/>
          </w:tblCellMar>
        </w:tblPrEx>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3C7AF2" w14:textId="77777777" w:rsidR="00AC2F4F" w:rsidRDefault="00AC2F4F">
            <w:pPr>
              <w:spacing w:after="0" w:line="240" w:lineRule="auto"/>
            </w:pP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455801" w14:textId="77777777" w:rsidR="00AC2F4F" w:rsidRDefault="00FC5093">
            <w:pPr>
              <w:spacing w:after="0" w:line="240" w:lineRule="auto"/>
            </w:pPr>
            <w:r>
              <w:t>User</w:t>
            </w:r>
          </w:p>
        </w:tc>
        <w:tc>
          <w:tcPr>
            <w:tcW w:w="40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4DD9C9" w14:textId="77777777" w:rsidR="00AC2F4F" w:rsidRDefault="00FC5093">
            <w:pPr>
              <w:spacing w:after="0" w:line="240" w:lineRule="auto"/>
            </w:pPr>
            <w:r>
              <w:t>dev</w:t>
            </w:r>
          </w:p>
        </w:tc>
      </w:tr>
      <w:tr w:rsidR="00AC2F4F" w14:paraId="4F7EFF61" w14:textId="77777777">
        <w:tblPrEx>
          <w:tblCellMar>
            <w:top w:w="0" w:type="dxa"/>
            <w:bottom w:w="0" w:type="dxa"/>
          </w:tblCellMar>
        </w:tblPrEx>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6AF919" w14:textId="77777777" w:rsidR="00AC2F4F" w:rsidRDefault="00FC5093">
            <w:pPr>
              <w:spacing w:after="0" w:line="240" w:lineRule="auto"/>
            </w:pPr>
            <w:r>
              <w:t>Who is using it</w:t>
            </w: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E2FA96" w14:textId="77777777" w:rsidR="00AC2F4F" w:rsidRDefault="00FC5093">
            <w:pPr>
              <w:spacing w:after="0" w:line="240" w:lineRule="auto"/>
            </w:pPr>
            <w:r>
              <w:t>Students/staff, 18-30</w:t>
            </w:r>
          </w:p>
        </w:tc>
        <w:tc>
          <w:tcPr>
            <w:tcW w:w="40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B449C5" w14:textId="77777777" w:rsidR="00AC2F4F" w:rsidRDefault="00FC5093">
            <w:pPr>
              <w:spacing w:after="0" w:line="240" w:lineRule="auto"/>
            </w:pPr>
            <w:r>
              <w:t>Studenst for food, staff for coffee</w:t>
            </w:r>
          </w:p>
        </w:tc>
      </w:tr>
      <w:tr w:rsidR="00AC2F4F" w14:paraId="6B4DCCB8" w14:textId="77777777">
        <w:tblPrEx>
          <w:tblCellMar>
            <w:top w:w="0" w:type="dxa"/>
            <w:bottom w:w="0" w:type="dxa"/>
          </w:tblCellMar>
        </w:tblPrEx>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180CF8" w14:textId="77777777" w:rsidR="00AC2F4F" w:rsidRDefault="00FC5093">
            <w:pPr>
              <w:spacing w:after="0" w:line="240" w:lineRule="auto"/>
            </w:pPr>
            <w:r>
              <w:t>What are they using it on</w:t>
            </w: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B67309" w14:textId="77777777" w:rsidR="00AC2F4F" w:rsidRDefault="00FC5093">
            <w:pPr>
              <w:spacing w:after="0" w:line="240" w:lineRule="auto"/>
            </w:pPr>
            <w:r>
              <w:t>Pc but mostly phones</w:t>
            </w:r>
          </w:p>
        </w:tc>
        <w:tc>
          <w:tcPr>
            <w:tcW w:w="40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682485" w14:textId="77777777" w:rsidR="00AC2F4F" w:rsidRDefault="00FC5093">
            <w:pPr>
              <w:spacing w:after="0" w:line="240" w:lineRule="auto"/>
            </w:pPr>
            <w:r>
              <w:t xml:space="preserve">Phones </w:t>
            </w:r>
            <w:r>
              <w:t>mostly.</w:t>
            </w:r>
          </w:p>
        </w:tc>
      </w:tr>
      <w:tr w:rsidR="00AC2F4F" w14:paraId="120BD558" w14:textId="77777777">
        <w:tblPrEx>
          <w:tblCellMar>
            <w:top w:w="0" w:type="dxa"/>
            <w:bottom w:w="0" w:type="dxa"/>
          </w:tblCellMar>
        </w:tblPrEx>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B396D9" w14:textId="77777777" w:rsidR="00AC2F4F" w:rsidRDefault="00FC5093">
            <w:pPr>
              <w:spacing w:after="0" w:line="240" w:lineRule="auto"/>
            </w:pPr>
            <w:r>
              <w:t>When are they using it</w:t>
            </w: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AEBACD" w14:textId="77777777" w:rsidR="00AC2F4F" w:rsidRDefault="00FC5093">
            <w:pPr>
              <w:spacing w:after="0" w:line="240" w:lineRule="auto"/>
            </w:pPr>
            <w:r>
              <w:t>Before lunch times/ breaks</w:t>
            </w:r>
          </w:p>
        </w:tc>
        <w:tc>
          <w:tcPr>
            <w:tcW w:w="40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413E9C" w14:textId="77777777" w:rsidR="00AC2F4F" w:rsidRDefault="00FC5093">
            <w:pPr>
              <w:spacing w:after="0" w:line="240" w:lineRule="auto"/>
            </w:pPr>
            <w:r>
              <w:t>Before breaks, during class.</w:t>
            </w:r>
          </w:p>
        </w:tc>
      </w:tr>
      <w:tr w:rsidR="00AC2F4F" w14:paraId="66375F6E" w14:textId="77777777">
        <w:tblPrEx>
          <w:tblCellMar>
            <w:top w:w="0" w:type="dxa"/>
            <w:bottom w:w="0" w:type="dxa"/>
          </w:tblCellMar>
        </w:tblPrEx>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044F62" w14:textId="77777777" w:rsidR="00AC2F4F" w:rsidRDefault="00FC5093">
            <w:pPr>
              <w:spacing w:after="0" w:line="240" w:lineRule="auto"/>
            </w:pPr>
            <w:r>
              <w:t>Where are they whilst they use it</w:t>
            </w: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664835" w14:textId="77777777" w:rsidR="00AC2F4F" w:rsidRDefault="00FC5093">
            <w:pPr>
              <w:spacing w:after="0" w:line="240" w:lineRule="auto"/>
            </w:pPr>
            <w:r>
              <w:t>In college/labs</w:t>
            </w:r>
          </w:p>
        </w:tc>
        <w:tc>
          <w:tcPr>
            <w:tcW w:w="40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ECD86B" w14:textId="77777777" w:rsidR="00AC2F4F" w:rsidRDefault="00FC5093">
            <w:pPr>
              <w:spacing w:after="0" w:line="240" w:lineRule="auto"/>
            </w:pPr>
            <w:r>
              <w:t>In college/labs or around campus</w:t>
            </w:r>
          </w:p>
        </w:tc>
      </w:tr>
      <w:tr w:rsidR="00AC2F4F" w14:paraId="3C599788" w14:textId="77777777">
        <w:tblPrEx>
          <w:tblCellMar>
            <w:top w:w="0" w:type="dxa"/>
            <w:bottom w:w="0" w:type="dxa"/>
          </w:tblCellMar>
        </w:tblPrEx>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54E1A3" w14:textId="77777777" w:rsidR="00AC2F4F" w:rsidRDefault="00FC5093">
            <w:pPr>
              <w:spacing w:after="0" w:line="240" w:lineRule="auto"/>
            </w:pPr>
            <w:r>
              <w:t>Why are they using it</w:t>
            </w: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6132E2" w14:textId="77777777" w:rsidR="00AC2F4F" w:rsidRDefault="00FC5093">
            <w:pPr>
              <w:spacing w:after="0" w:line="240" w:lineRule="auto"/>
            </w:pPr>
            <w:r>
              <w:t>Hungry/thirsty, don’t want to go far for lunch.</w:t>
            </w:r>
          </w:p>
        </w:tc>
        <w:tc>
          <w:tcPr>
            <w:tcW w:w="40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E9EDEE" w14:textId="77777777" w:rsidR="00AC2F4F" w:rsidRDefault="00FC5093">
            <w:pPr>
              <w:spacing w:after="0" w:line="240" w:lineRule="auto"/>
            </w:pPr>
            <w:r>
              <w:t xml:space="preserve">Hungry/lazy, </w:t>
            </w:r>
            <w:r>
              <w:t>don’t want to go far for grub. During busy project times so they don’t lose focus on whats going on.</w:t>
            </w:r>
          </w:p>
        </w:tc>
      </w:tr>
      <w:tr w:rsidR="00AC2F4F" w14:paraId="3C6B017F" w14:textId="77777777">
        <w:tblPrEx>
          <w:tblCellMar>
            <w:top w:w="0" w:type="dxa"/>
            <w:bottom w:w="0" w:type="dxa"/>
          </w:tblCellMar>
        </w:tblPrEx>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170E9A" w14:textId="77777777" w:rsidR="00AC2F4F" w:rsidRDefault="00FC5093">
            <w:pPr>
              <w:spacing w:after="0" w:line="240" w:lineRule="auto"/>
            </w:pPr>
            <w:r>
              <w:t>How does it owrk</w:t>
            </w: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980DC1" w14:textId="77777777" w:rsidR="00AC2F4F" w:rsidRDefault="00FC5093">
            <w:pPr>
              <w:spacing w:after="0" w:line="240" w:lineRule="auto"/>
            </w:pPr>
            <w:r>
              <w:t>I log on, select what I want, where to drop it off, pay and then go for pick up</w:t>
            </w:r>
          </w:p>
        </w:tc>
        <w:tc>
          <w:tcPr>
            <w:tcW w:w="40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54567E" w14:textId="77777777" w:rsidR="00AC2F4F" w:rsidRDefault="00FC5093">
            <w:pPr>
              <w:spacing w:after="0" w:line="240" w:lineRule="auto"/>
            </w:pPr>
            <w:r>
              <w:t xml:space="preserve">Logs into system, registers details and cc info. Picks </w:t>
            </w:r>
            <w:r>
              <w:t>from different menu options. Selects timeslot for delivery. Picks delivery location. Pays for order, given receipt and order number(email/on app) goes to pick up at designated time. Provides name/ordernumber. Gets food.</w:t>
            </w:r>
          </w:p>
          <w:p w14:paraId="7D86EE25" w14:textId="77777777" w:rsidR="00AC2F4F" w:rsidRDefault="00FC5093">
            <w:pPr>
              <w:spacing w:after="0" w:line="240" w:lineRule="auto"/>
            </w:pPr>
            <w:r>
              <w:t>When order placed. This info is sent</w:t>
            </w:r>
            <w:r>
              <w:t xml:space="preserve"> to relevant restaurant, with details of order and timeslot and delivery location.</w:t>
            </w:r>
          </w:p>
        </w:tc>
      </w:tr>
    </w:tbl>
    <w:p w14:paraId="702528F2" w14:textId="77777777" w:rsidR="00AC2F4F" w:rsidRDefault="00AC2F4F"/>
    <w:p w14:paraId="5CA0B483" w14:textId="77777777" w:rsidR="00AC2F4F" w:rsidRDefault="00AC2F4F"/>
    <w:p w14:paraId="1C39F54F" w14:textId="77777777" w:rsidR="00AC2F4F" w:rsidRDefault="00AC2F4F"/>
    <w:p w14:paraId="7684AADE" w14:textId="77777777" w:rsidR="00AC2F4F" w:rsidRDefault="00FC5093">
      <w:pPr>
        <w:pStyle w:val="Heading1"/>
      </w:pPr>
      <w:r>
        <w:t>Team name:</w:t>
      </w:r>
    </w:p>
    <w:p w14:paraId="5A9BF850" w14:textId="77777777" w:rsidR="00AC2F4F" w:rsidRDefault="00FC5093">
      <w:r>
        <w:t>Athena</w:t>
      </w:r>
    </w:p>
    <w:p w14:paraId="2C920408" w14:textId="77777777" w:rsidR="00AC2F4F" w:rsidRDefault="00FC5093">
      <w:r>
        <w:t>The Rusty Knights</w:t>
      </w:r>
    </w:p>
    <w:p w14:paraId="78B1811E" w14:textId="77777777" w:rsidR="00AC2F4F" w:rsidRDefault="00FC5093">
      <w:r>
        <w:t>The bacon toddlers</w:t>
      </w:r>
    </w:p>
    <w:p w14:paraId="4CB35069" w14:textId="77777777" w:rsidR="00AC2F4F" w:rsidRDefault="00FC5093">
      <w:r>
        <w:t>Majestic pony’s</w:t>
      </w:r>
    </w:p>
    <w:p w14:paraId="1620B75F" w14:textId="77777777" w:rsidR="00AC2F4F" w:rsidRDefault="00FC5093">
      <w:r>
        <w:t>Sweeping tractors</w:t>
      </w:r>
    </w:p>
    <w:p w14:paraId="00276838" w14:textId="77777777" w:rsidR="00AC2F4F" w:rsidRDefault="00FC5093">
      <w:r>
        <w:t>Infinite flux</w:t>
      </w:r>
    </w:p>
    <w:p w14:paraId="02D5E25F" w14:textId="77777777" w:rsidR="00AC2F4F" w:rsidRDefault="00FC5093">
      <w:r>
        <w:t>Imaginary penguins</w:t>
      </w:r>
    </w:p>
    <w:p w14:paraId="625A0890" w14:textId="77777777" w:rsidR="00AC2F4F" w:rsidRDefault="00FC5093">
      <w:r>
        <w:t>Defiant seals</w:t>
      </w:r>
    </w:p>
    <w:p w14:paraId="3307716A" w14:textId="77777777" w:rsidR="00AC2F4F" w:rsidRDefault="00FC5093">
      <w:r>
        <w:t>The roughnecks</w:t>
      </w:r>
    </w:p>
    <w:p w14:paraId="3F96C5C0" w14:textId="77777777" w:rsidR="00AC2F4F" w:rsidRDefault="00FC5093">
      <w:r>
        <w:t xml:space="preserve">The outrageous </w:t>
      </w:r>
      <w:r>
        <w:t>kamikaze fungal stretchers</w:t>
      </w:r>
    </w:p>
    <w:p w14:paraId="162D3337" w14:textId="77777777" w:rsidR="00AC2F4F" w:rsidRDefault="00AC2F4F"/>
    <w:sectPr w:rsidR="00AC2F4F">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60914" w14:textId="77777777" w:rsidR="00FC5093" w:rsidRDefault="00FC5093">
      <w:pPr>
        <w:spacing w:after="0" w:line="240" w:lineRule="auto"/>
      </w:pPr>
      <w:r>
        <w:separator/>
      </w:r>
    </w:p>
  </w:endnote>
  <w:endnote w:type="continuationSeparator" w:id="0">
    <w:p w14:paraId="6EB659AA" w14:textId="77777777" w:rsidR="00FC5093" w:rsidRDefault="00FC5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9D975" w14:textId="77777777" w:rsidR="00FC5093" w:rsidRDefault="00FC5093">
      <w:pPr>
        <w:spacing w:after="0" w:line="240" w:lineRule="auto"/>
      </w:pPr>
      <w:r>
        <w:rPr>
          <w:color w:val="000000"/>
        </w:rPr>
        <w:separator/>
      </w:r>
    </w:p>
  </w:footnote>
  <w:footnote w:type="continuationSeparator" w:id="0">
    <w:p w14:paraId="1B81C2A6" w14:textId="77777777" w:rsidR="00FC5093" w:rsidRDefault="00FC50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7520B"/>
    <w:multiLevelType w:val="multilevel"/>
    <w:tmpl w:val="7A628ED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4EF83A2A"/>
    <w:multiLevelType w:val="multilevel"/>
    <w:tmpl w:val="34423E5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AC2F4F"/>
    <w:rsid w:val="00AC2F4F"/>
    <w:rsid w:val="00F26600"/>
    <w:rsid w:val="00FC50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9CC7B"/>
  <w15:docId w15:val="{D01B5FA0-377B-475C-B2C2-950415195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 Donnell</dc:creator>
  <dc:description/>
  <cp:lastModifiedBy>Patrick Mc Donnell</cp:lastModifiedBy>
  <cp:revision>2</cp:revision>
  <dcterms:created xsi:type="dcterms:W3CDTF">2018-09-23T19:49:00Z</dcterms:created>
  <dcterms:modified xsi:type="dcterms:W3CDTF">2018-09-23T19:49:00Z</dcterms:modified>
</cp:coreProperties>
</file>